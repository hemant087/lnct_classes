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6C65ED" w:rsidRPr="0092125E" w14:paraId="7DA7E777" w14:textId="77777777" w:rsidTr="596BCE3C">
        <w:tc>
          <w:tcPr>
            <w:tcW w:w="10080" w:type="dxa"/>
            <w:gridSpan w:val="3"/>
            <w:vAlign w:val="center"/>
          </w:tcPr>
          <w:p w14:paraId="151FBD25" w14:textId="01E4C54B" w:rsidR="006C65ED" w:rsidRPr="007B2A21" w:rsidRDefault="006C65ED" w:rsidP="005854DB">
            <w:pPr>
              <w:pStyle w:val="Title"/>
              <w:rPr>
                <w:noProof/>
                <w:sz w:val="2"/>
                <w:szCs w:val="2"/>
              </w:rPr>
            </w:pPr>
          </w:p>
        </w:tc>
      </w:tr>
      <w:tr w:rsidR="005854DB" w:rsidRPr="0092125E" w14:paraId="7E90A80A" w14:textId="77777777" w:rsidTr="596BCE3C">
        <w:trPr>
          <w:trHeight w:val="1152"/>
        </w:trPr>
        <w:tc>
          <w:tcPr>
            <w:tcW w:w="10080" w:type="dxa"/>
            <w:gridSpan w:val="3"/>
            <w:vAlign w:val="center"/>
          </w:tcPr>
          <w:p w14:paraId="2D67B4D2" w14:textId="480E42CE" w:rsidR="005854DB" w:rsidRPr="00D374E4" w:rsidRDefault="00BD5502" w:rsidP="005854DB">
            <w:pPr>
              <w:pStyle w:val="Title"/>
              <w:rPr>
                <w:color w:val="808080"/>
              </w:rPr>
            </w:pPr>
            <w:bookmarkStart w:id="0" w:name="_Toc800529"/>
            <w:r w:rsidRPr="00BD5502">
              <w:rPr>
                <w:color w:val="auto"/>
              </w:rPr>
              <w:t>Python Assignments</w:t>
            </w:r>
            <w:r w:rsidR="00D374E4" w:rsidRPr="00BD5502">
              <w:rPr>
                <w:color w:val="auto"/>
              </w:rPr>
              <w:t xml:space="preserve"> </w:t>
            </w:r>
          </w:p>
        </w:tc>
      </w:tr>
      <w:tr w:rsidR="005854DB" w:rsidRPr="0092125E" w14:paraId="18CEF10D" w14:textId="77777777" w:rsidTr="596BCE3C">
        <w:trPr>
          <w:trHeight w:val="144"/>
        </w:trPr>
        <w:tc>
          <w:tcPr>
            <w:tcW w:w="1552" w:type="dxa"/>
            <w:shd w:val="clear" w:color="auto" w:fill="auto"/>
          </w:tcPr>
          <w:p w14:paraId="0E8B79FA" w14:textId="77777777" w:rsidR="005854DB" w:rsidRPr="0092125E" w:rsidRDefault="00D374E4">
            <w:pPr>
              <w:spacing w:before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7374" w:type="dxa"/>
            <w:shd w:val="clear" w:color="auto" w:fill="F0CDA1" w:themeFill="accent1"/>
            <w:vAlign w:val="center"/>
          </w:tcPr>
          <w:p w14:paraId="17D3267E" w14:textId="77777777" w:rsidR="005854DB" w:rsidRPr="0092125E" w:rsidRDefault="005854DB">
            <w:pPr>
              <w:spacing w:before="0"/>
              <w:rPr>
                <w:sz w:val="10"/>
                <w:szCs w:val="10"/>
              </w:rPr>
            </w:pPr>
          </w:p>
        </w:tc>
        <w:tc>
          <w:tcPr>
            <w:tcW w:w="1154" w:type="dxa"/>
            <w:shd w:val="clear" w:color="auto" w:fill="auto"/>
          </w:tcPr>
          <w:p w14:paraId="1A786BDE" w14:textId="77777777" w:rsidR="005854DB" w:rsidRPr="0092125E" w:rsidRDefault="005854DB">
            <w:pPr>
              <w:spacing w:before="0"/>
              <w:rPr>
                <w:sz w:val="10"/>
                <w:szCs w:val="10"/>
              </w:rPr>
            </w:pPr>
          </w:p>
        </w:tc>
      </w:tr>
      <w:tr w:rsidR="005854DB" w14:paraId="3119332B" w14:textId="77777777" w:rsidTr="596BCE3C">
        <w:trPr>
          <w:trHeight w:val="1332"/>
        </w:trPr>
        <w:tc>
          <w:tcPr>
            <w:tcW w:w="10080" w:type="dxa"/>
            <w:gridSpan w:val="3"/>
            <w:shd w:val="clear" w:color="auto" w:fill="auto"/>
          </w:tcPr>
          <w:p w14:paraId="56024B8D" w14:textId="387BA97C" w:rsidR="005854DB" w:rsidRPr="005854DB" w:rsidRDefault="005854DB" w:rsidP="00BD5502">
            <w:pPr>
              <w:pStyle w:val="Subtitle"/>
              <w:jc w:val="left"/>
            </w:pPr>
          </w:p>
        </w:tc>
      </w:tr>
      <w:bookmarkEnd w:id="0"/>
      <w:tr w:rsidR="00CD01FD" w:rsidRPr="00CD01FD" w14:paraId="0322E580" w14:textId="77777777" w:rsidTr="596BCE3C">
        <w:trPr>
          <w:trHeight w:val="720"/>
        </w:trPr>
        <w:tc>
          <w:tcPr>
            <w:tcW w:w="10080" w:type="dxa"/>
            <w:gridSpan w:val="3"/>
            <w:tcBorders>
              <w:bottom w:val="single" w:sz="24" w:space="0" w:color="F0CDA1" w:themeColor="accent1"/>
            </w:tcBorders>
            <w:shd w:val="clear" w:color="auto" w:fill="auto"/>
          </w:tcPr>
          <w:p w14:paraId="2ECCD562" w14:textId="1880E70C" w:rsidR="00CD01FD" w:rsidRPr="00CD01FD" w:rsidRDefault="0083236C" w:rsidP="004E210B">
            <w:pPr>
              <w:pStyle w:val="Heading1"/>
            </w:pPr>
            <w:r w:rsidRPr="005A052C">
              <w:rPr>
                <w:bCs/>
              </w:rPr>
              <w:t>Sum of List Elements</w:t>
            </w:r>
          </w:p>
        </w:tc>
      </w:tr>
    </w:tbl>
    <w:p w14:paraId="0B3D42D4" w14:textId="77777777" w:rsidR="00664CF6" w:rsidRPr="00664CF6" w:rsidRDefault="00664CF6" w:rsidP="00664CF6">
      <w:r w:rsidRPr="00664CF6">
        <w:rPr>
          <w:b/>
          <w:bCs/>
        </w:rPr>
        <w:t>Problem</w:t>
      </w:r>
      <w:r w:rsidRPr="00664CF6">
        <w:t>: Write a Python program that calculates the sum of all elements in a list using a loop.</w:t>
      </w:r>
    </w:p>
    <w:p w14:paraId="483970D8" w14:textId="77777777" w:rsidR="00664CF6" w:rsidRPr="00664CF6" w:rsidRDefault="00664CF6" w:rsidP="00664CF6">
      <w:r w:rsidRPr="00664CF6">
        <w:rPr>
          <w:b/>
          <w:bCs/>
        </w:rPr>
        <w:t>Test Cases</w:t>
      </w:r>
      <w:r w:rsidRPr="00664CF6">
        <w:t>:</w:t>
      </w:r>
    </w:p>
    <w:p w14:paraId="5EAAE04A" w14:textId="77777777" w:rsidR="00664CF6" w:rsidRPr="00664CF6" w:rsidRDefault="00664CF6" w:rsidP="00664CF6">
      <w:pPr>
        <w:numPr>
          <w:ilvl w:val="0"/>
          <w:numId w:val="60"/>
        </w:numPr>
      </w:pPr>
      <w:r w:rsidRPr="00664CF6">
        <w:rPr>
          <w:b/>
          <w:bCs/>
        </w:rPr>
        <w:t>Test Case 1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[1, 2, 3, 4, 5]</w:t>
      </w:r>
      <w:r w:rsidRPr="00664CF6">
        <w:br/>
        <w:t>Output: 15</w:t>
      </w:r>
    </w:p>
    <w:p w14:paraId="5C6B5E35" w14:textId="77777777" w:rsidR="00664CF6" w:rsidRPr="00664CF6" w:rsidRDefault="00664CF6" w:rsidP="00664CF6">
      <w:pPr>
        <w:numPr>
          <w:ilvl w:val="0"/>
          <w:numId w:val="60"/>
        </w:numPr>
      </w:pPr>
      <w:r w:rsidRPr="00664CF6">
        <w:rPr>
          <w:b/>
          <w:bCs/>
        </w:rPr>
        <w:t>Test Case 2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[10, -2, 30, 5, 0]</w:t>
      </w:r>
      <w:r w:rsidRPr="00664CF6">
        <w:br/>
        <w:t>Output: 43</w:t>
      </w:r>
    </w:p>
    <w:p w14:paraId="1E0A039A" w14:textId="77777777" w:rsidR="00664CF6" w:rsidRPr="00664CF6" w:rsidRDefault="00664CF6" w:rsidP="00664CF6">
      <w:r w:rsidRPr="00664CF6">
        <w:rPr>
          <w:b/>
          <w:bCs/>
        </w:rPr>
        <w:t>Approach</w:t>
      </w:r>
      <w:r w:rsidRPr="00664CF6">
        <w:t>:</w:t>
      </w:r>
      <w:r w:rsidRPr="00664CF6">
        <w:br/>
        <w:t>You can use a for loop to iterate through the list, adding each element to a variable that holds the total sum.</w:t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080"/>
      </w:tblGrid>
      <w:tr w:rsidR="00D27D78" w:rsidRPr="00CD01FD" w14:paraId="0D506DFA" w14:textId="77777777">
        <w:trPr>
          <w:trHeight w:val="720"/>
        </w:trPr>
        <w:tc>
          <w:tcPr>
            <w:tcW w:w="10080" w:type="dxa"/>
            <w:tcBorders>
              <w:bottom w:val="single" w:sz="24" w:space="0" w:color="F0CDA1" w:themeColor="accent1"/>
            </w:tcBorders>
            <w:shd w:val="clear" w:color="auto" w:fill="auto"/>
          </w:tcPr>
          <w:p w14:paraId="1D818823" w14:textId="7C8A19E5" w:rsidR="00D27D78" w:rsidRPr="00CD01FD" w:rsidRDefault="00664CF6">
            <w:pPr>
              <w:pStyle w:val="Heading1"/>
            </w:pPr>
            <w:r w:rsidRPr="00664CF6">
              <w:rPr>
                <w:bCs/>
              </w:rPr>
              <w:t>Largest Element in a List</w:t>
            </w:r>
          </w:p>
        </w:tc>
      </w:tr>
    </w:tbl>
    <w:p w14:paraId="33CBDFED" w14:textId="77777777" w:rsidR="00664CF6" w:rsidRPr="00664CF6" w:rsidRDefault="00664CF6" w:rsidP="00664CF6">
      <w:r w:rsidRPr="00664CF6">
        <w:rPr>
          <w:b/>
          <w:bCs/>
        </w:rPr>
        <w:t>Problem</w:t>
      </w:r>
      <w:r w:rsidRPr="00664CF6">
        <w:t>: Write a Python program to find the largest element in a given list of integers using a loop.</w:t>
      </w:r>
    </w:p>
    <w:p w14:paraId="2F5A4D9B" w14:textId="77777777" w:rsidR="00664CF6" w:rsidRPr="00664CF6" w:rsidRDefault="00664CF6" w:rsidP="00664CF6">
      <w:r w:rsidRPr="00664CF6">
        <w:rPr>
          <w:b/>
          <w:bCs/>
        </w:rPr>
        <w:t>Test Cases</w:t>
      </w:r>
      <w:r w:rsidRPr="00664CF6">
        <w:t>:</w:t>
      </w:r>
    </w:p>
    <w:p w14:paraId="36600A3A" w14:textId="77777777" w:rsidR="00664CF6" w:rsidRPr="00664CF6" w:rsidRDefault="00664CF6" w:rsidP="00664CF6">
      <w:pPr>
        <w:numPr>
          <w:ilvl w:val="0"/>
          <w:numId w:val="61"/>
        </w:numPr>
      </w:pPr>
      <w:r w:rsidRPr="00664CF6">
        <w:rPr>
          <w:b/>
          <w:bCs/>
        </w:rPr>
        <w:t>Test Case 1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[10, 25, 47, 3, 99, 56]</w:t>
      </w:r>
      <w:r w:rsidRPr="00664CF6">
        <w:br/>
        <w:t>Output: 99</w:t>
      </w:r>
    </w:p>
    <w:p w14:paraId="1D752186" w14:textId="77777777" w:rsidR="00664CF6" w:rsidRPr="00664CF6" w:rsidRDefault="00664CF6" w:rsidP="00664CF6">
      <w:pPr>
        <w:numPr>
          <w:ilvl w:val="0"/>
          <w:numId w:val="61"/>
        </w:numPr>
      </w:pPr>
      <w:r w:rsidRPr="00664CF6">
        <w:rPr>
          <w:b/>
          <w:bCs/>
        </w:rPr>
        <w:t>Test Case 2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[-10, -50, -30, -1]</w:t>
      </w:r>
      <w:r w:rsidRPr="00664CF6">
        <w:br/>
        <w:t>Output: -1</w:t>
      </w:r>
    </w:p>
    <w:p w14:paraId="060BDECA" w14:textId="09C45F17" w:rsidR="00BD5502" w:rsidRPr="00664CF6" w:rsidRDefault="00664CF6" w:rsidP="005A052C">
      <w:r w:rsidRPr="00664CF6">
        <w:rPr>
          <w:b/>
          <w:bCs/>
        </w:rPr>
        <w:t>Approach</w:t>
      </w:r>
      <w:r w:rsidRPr="00664CF6">
        <w:t>:</w:t>
      </w:r>
      <w:r w:rsidRPr="00664CF6">
        <w:br/>
        <w:t>You can initialize a variable to hold the largest number and update it while looping through the list by comparing each element.</w:t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080"/>
      </w:tblGrid>
      <w:tr w:rsidR="00BD5502" w:rsidRPr="00CD01FD" w14:paraId="7EB750C1" w14:textId="77777777">
        <w:trPr>
          <w:trHeight w:val="720"/>
        </w:trPr>
        <w:tc>
          <w:tcPr>
            <w:tcW w:w="10080" w:type="dxa"/>
            <w:tcBorders>
              <w:bottom w:val="single" w:sz="24" w:space="0" w:color="F0CDA1" w:themeColor="accent1"/>
            </w:tcBorders>
            <w:shd w:val="clear" w:color="auto" w:fill="auto"/>
          </w:tcPr>
          <w:p w14:paraId="106E9E30" w14:textId="0C3E89B4" w:rsidR="00BD5502" w:rsidRPr="00CD01FD" w:rsidRDefault="00664CF6">
            <w:pPr>
              <w:pStyle w:val="Heading1"/>
            </w:pPr>
            <w:r w:rsidRPr="00664CF6">
              <w:rPr>
                <w:bCs/>
              </w:rPr>
              <w:t>Count Occurrences of an Element</w:t>
            </w:r>
          </w:p>
        </w:tc>
      </w:tr>
    </w:tbl>
    <w:p w14:paraId="1AF3A302" w14:textId="77777777" w:rsidR="005A052C" w:rsidRPr="005A052C" w:rsidRDefault="005A052C" w:rsidP="005A052C">
      <w:r w:rsidRPr="005A052C">
        <w:rPr>
          <w:b/>
          <w:bCs/>
        </w:rPr>
        <w:t>Problem</w:t>
      </w:r>
      <w:r w:rsidRPr="005A052C">
        <w:t>: Write a function that takes a list and an element as input and returns the number of times the element occurs in the list.</w:t>
      </w:r>
    </w:p>
    <w:p w14:paraId="0FC154BA" w14:textId="77777777" w:rsidR="005A052C" w:rsidRPr="005A052C" w:rsidRDefault="005A052C" w:rsidP="005A052C">
      <w:r w:rsidRPr="005A052C">
        <w:rPr>
          <w:b/>
          <w:bCs/>
        </w:rPr>
        <w:t>Test Cases</w:t>
      </w:r>
      <w:r w:rsidRPr="005A052C">
        <w:t>:</w:t>
      </w:r>
    </w:p>
    <w:p w14:paraId="06DC249D" w14:textId="77777777" w:rsidR="005A052C" w:rsidRPr="005A052C" w:rsidRDefault="005A052C" w:rsidP="005A052C">
      <w:pPr>
        <w:numPr>
          <w:ilvl w:val="0"/>
          <w:numId w:val="52"/>
        </w:numPr>
      </w:pPr>
      <w:r w:rsidRPr="005A052C">
        <w:rPr>
          <w:b/>
          <w:bCs/>
        </w:rPr>
        <w:lastRenderedPageBreak/>
        <w:t>Test Case 1</w:t>
      </w:r>
      <w:r w:rsidRPr="005A052C">
        <w:t>:</w:t>
      </w:r>
      <w:r w:rsidRPr="005A052C">
        <w:br/>
        <w:t xml:space="preserve">Input: </w:t>
      </w:r>
      <w:proofErr w:type="spellStart"/>
      <w:r w:rsidRPr="005A052C">
        <w:t>lst</w:t>
      </w:r>
      <w:proofErr w:type="spellEnd"/>
      <w:r w:rsidRPr="005A052C">
        <w:t xml:space="preserve"> = [1, 2, 3, 2, 4, 2], element = 2</w:t>
      </w:r>
      <w:r w:rsidRPr="005A052C">
        <w:br/>
        <w:t>Output: 3</w:t>
      </w:r>
    </w:p>
    <w:p w14:paraId="467541A0" w14:textId="77777777" w:rsidR="005A052C" w:rsidRPr="005A052C" w:rsidRDefault="005A052C" w:rsidP="005A052C">
      <w:r w:rsidRPr="005A052C">
        <w:rPr>
          <w:b/>
          <w:bCs/>
        </w:rPr>
        <w:t>Explanation</w:t>
      </w:r>
      <w:r w:rsidRPr="005A052C">
        <w:t>: The number 2 appears three times in the list.</w:t>
      </w:r>
    </w:p>
    <w:p w14:paraId="1B635F82" w14:textId="77777777" w:rsidR="005A052C" w:rsidRPr="005A052C" w:rsidRDefault="005A052C" w:rsidP="005A052C">
      <w:pPr>
        <w:numPr>
          <w:ilvl w:val="0"/>
          <w:numId w:val="52"/>
        </w:numPr>
      </w:pPr>
      <w:r w:rsidRPr="005A052C">
        <w:rPr>
          <w:b/>
          <w:bCs/>
        </w:rPr>
        <w:t>Test Case 2</w:t>
      </w:r>
      <w:r w:rsidRPr="005A052C">
        <w:t>:</w:t>
      </w:r>
      <w:r w:rsidRPr="005A052C">
        <w:br/>
        <w:t xml:space="preserve">Input: </w:t>
      </w:r>
      <w:proofErr w:type="spellStart"/>
      <w:r w:rsidRPr="005A052C">
        <w:t>lst</w:t>
      </w:r>
      <w:proofErr w:type="spellEnd"/>
      <w:r w:rsidRPr="005A052C">
        <w:t xml:space="preserve"> = [10, 10, 20, 30, 10, 20], element = 20</w:t>
      </w:r>
      <w:r w:rsidRPr="005A052C">
        <w:br/>
        <w:t>Output: 2</w:t>
      </w:r>
    </w:p>
    <w:p w14:paraId="45201522" w14:textId="163C038A" w:rsidR="00BD5502" w:rsidRPr="00BD5502" w:rsidRDefault="005A052C" w:rsidP="005A052C">
      <w:r w:rsidRPr="005A052C">
        <w:rPr>
          <w:b/>
          <w:bCs/>
        </w:rPr>
        <w:t>Explanation</w:t>
      </w:r>
      <w:r w:rsidRPr="005A052C">
        <w:t>: The element 20 appears twice in the list.</w:t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080"/>
      </w:tblGrid>
      <w:tr w:rsidR="00BD5502" w:rsidRPr="00CD01FD" w14:paraId="3B6A4E25" w14:textId="77777777">
        <w:trPr>
          <w:trHeight w:val="720"/>
        </w:trPr>
        <w:tc>
          <w:tcPr>
            <w:tcW w:w="10080" w:type="dxa"/>
            <w:tcBorders>
              <w:bottom w:val="single" w:sz="24" w:space="0" w:color="F0CDA1" w:themeColor="accent1"/>
            </w:tcBorders>
            <w:shd w:val="clear" w:color="auto" w:fill="auto"/>
          </w:tcPr>
          <w:p w14:paraId="7AD79489" w14:textId="23C4AF09" w:rsidR="00BD5502" w:rsidRPr="00CD01FD" w:rsidRDefault="00BD5502">
            <w:pPr>
              <w:pStyle w:val="Heading1"/>
            </w:pPr>
            <w:r>
              <w:rPr>
                <w:bCs/>
              </w:rPr>
              <w:t>Remove Duplicates from List</w:t>
            </w:r>
          </w:p>
        </w:tc>
      </w:tr>
    </w:tbl>
    <w:p w14:paraId="690DA235" w14:textId="7E571923" w:rsidR="00664CF6" w:rsidRPr="00664CF6" w:rsidRDefault="00664CF6" w:rsidP="00664CF6">
      <w:r w:rsidRPr="00664CF6">
        <w:rPr>
          <w:b/>
          <w:bCs/>
        </w:rPr>
        <w:t>Problem</w:t>
      </w:r>
      <w:r w:rsidRPr="00664CF6">
        <w:t>: Write a Python program to remove all duplicates from a list.</w:t>
      </w:r>
    </w:p>
    <w:p w14:paraId="4B14C34A" w14:textId="77777777" w:rsidR="00664CF6" w:rsidRPr="00664CF6" w:rsidRDefault="00664CF6" w:rsidP="00664CF6">
      <w:r w:rsidRPr="00664CF6">
        <w:rPr>
          <w:b/>
          <w:bCs/>
        </w:rPr>
        <w:t>Test Cases</w:t>
      </w:r>
      <w:r w:rsidRPr="00664CF6">
        <w:t>:</w:t>
      </w:r>
    </w:p>
    <w:p w14:paraId="7694C745" w14:textId="77777777" w:rsidR="00664CF6" w:rsidRPr="00664CF6" w:rsidRDefault="00664CF6" w:rsidP="00664CF6">
      <w:pPr>
        <w:numPr>
          <w:ilvl w:val="0"/>
          <w:numId w:val="62"/>
        </w:numPr>
      </w:pPr>
      <w:r w:rsidRPr="00664CF6">
        <w:rPr>
          <w:b/>
          <w:bCs/>
        </w:rPr>
        <w:t>Test Case 1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[1, 2, 2, 3, 4, 4, 5]</w:t>
      </w:r>
      <w:r w:rsidRPr="00664CF6">
        <w:br/>
        <w:t>Output: [1, 2, 3, 4, 5]</w:t>
      </w:r>
    </w:p>
    <w:p w14:paraId="44AD96A8" w14:textId="77777777" w:rsidR="00664CF6" w:rsidRPr="00664CF6" w:rsidRDefault="00664CF6" w:rsidP="00664CF6">
      <w:pPr>
        <w:numPr>
          <w:ilvl w:val="0"/>
          <w:numId w:val="62"/>
        </w:numPr>
      </w:pPr>
      <w:r w:rsidRPr="00664CF6">
        <w:rPr>
          <w:b/>
          <w:bCs/>
        </w:rPr>
        <w:t>Test Case 2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[10, 20, 20, 10, 30]</w:t>
      </w:r>
      <w:r w:rsidRPr="00664CF6">
        <w:br/>
        <w:t>Output: [10, 20, 30]</w:t>
      </w:r>
    </w:p>
    <w:p w14:paraId="527976C8" w14:textId="77777777" w:rsidR="00664CF6" w:rsidRPr="00664CF6" w:rsidRDefault="00664CF6" w:rsidP="00664CF6">
      <w:r w:rsidRPr="00664CF6">
        <w:rPr>
          <w:b/>
          <w:bCs/>
        </w:rPr>
        <w:t>Approach</w:t>
      </w:r>
      <w:r w:rsidRPr="00664CF6">
        <w:t>:</w:t>
      </w:r>
      <w:r w:rsidRPr="00664CF6">
        <w:br/>
        <w:t>You can create an empty list and loop through the original list. If an element is not already in the new list, add it.</w:t>
      </w:r>
    </w:p>
    <w:p w14:paraId="2F171F27" w14:textId="18CEC900" w:rsidR="00BD5502" w:rsidRPr="005A052C" w:rsidRDefault="00BD5502" w:rsidP="00664CF6"/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080"/>
      </w:tblGrid>
      <w:tr w:rsidR="00BD5502" w:rsidRPr="00CD01FD" w14:paraId="4CF517B9" w14:textId="77777777">
        <w:trPr>
          <w:trHeight w:val="720"/>
        </w:trPr>
        <w:tc>
          <w:tcPr>
            <w:tcW w:w="10080" w:type="dxa"/>
            <w:tcBorders>
              <w:bottom w:val="single" w:sz="24" w:space="0" w:color="F0CDA1" w:themeColor="accent1"/>
            </w:tcBorders>
            <w:shd w:val="clear" w:color="auto" w:fill="auto"/>
          </w:tcPr>
          <w:p w14:paraId="780E057A" w14:textId="5B358186" w:rsidR="00BD5502" w:rsidRPr="00CD01FD" w:rsidRDefault="00BD5502">
            <w:pPr>
              <w:pStyle w:val="Heading1"/>
            </w:pPr>
            <w:r>
              <w:rPr>
                <w:bCs/>
              </w:rPr>
              <w:t>Reverse a List</w:t>
            </w:r>
          </w:p>
        </w:tc>
      </w:tr>
    </w:tbl>
    <w:p w14:paraId="10AF10CE" w14:textId="651BC091" w:rsidR="00664CF6" w:rsidRPr="00664CF6" w:rsidRDefault="00664CF6" w:rsidP="00664CF6">
      <w:r w:rsidRPr="00664CF6">
        <w:rPr>
          <w:b/>
          <w:bCs/>
        </w:rPr>
        <w:t>Problem</w:t>
      </w:r>
      <w:r w:rsidRPr="00664CF6">
        <w:t xml:space="preserve">: Write a Python program to reverse the order of elements in a list without using the built-in </w:t>
      </w:r>
      <w:proofErr w:type="gramStart"/>
      <w:r w:rsidRPr="00664CF6">
        <w:t>reverse(</w:t>
      </w:r>
      <w:proofErr w:type="gramEnd"/>
      <w:r w:rsidRPr="00664CF6">
        <w:t>) function.</w:t>
      </w:r>
    </w:p>
    <w:p w14:paraId="27246802" w14:textId="77777777" w:rsidR="00664CF6" w:rsidRPr="00664CF6" w:rsidRDefault="00664CF6" w:rsidP="00664CF6">
      <w:r w:rsidRPr="00664CF6">
        <w:rPr>
          <w:b/>
          <w:bCs/>
        </w:rPr>
        <w:t>Test Cases</w:t>
      </w:r>
      <w:r w:rsidRPr="00664CF6">
        <w:t>:</w:t>
      </w:r>
    </w:p>
    <w:p w14:paraId="3AB6DEE8" w14:textId="77777777" w:rsidR="00664CF6" w:rsidRPr="00664CF6" w:rsidRDefault="00664CF6" w:rsidP="00664CF6">
      <w:pPr>
        <w:numPr>
          <w:ilvl w:val="0"/>
          <w:numId w:val="63"/>
        </w:numPr>
      </w:pPr>
      <w:r w:rsidRPr="00664CF6">
        <w:rPr>
          <w:b/>
          <w:bCs/>
        </w:rPr>
        <w:t>Test Case 1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[1, 2, 3, 4, 5]</w:t>
      </w:r>
      <w:r w:rsidRPr="00664CF6">
        <w:br/>
        <w:t>Output: [5, 4, 3, 2, 1]</w:t>
      </w:r>
    </w:p>
    <w:p w14:paraId="14923D61" w14:textId="77777777" w:rsidR="00664CF6" w:rsidRPr="00664CF6" w:rsidRDefault="00664CF6" w:rsidP="00664CF6">
      <w:pPr>
        <w:numPr>
          <w:ilvl w:val="0"/>
          <w:numId w:val="63"/>
        </w:numPr>
      </w:pPr>
      <w:r w:rsidRPr="00664CF6">
        <w:rPr>
          <w:b/>
          <w:bCs/>
        </w:rPr>
        <w:t>Test Case 2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[10, 20, 30, 40]</w:t>
      </w:r>
      <w:r w:rsidRPr="00664CF6">
        <w:br/>
        <w:t>Output: [40, 30, 20, 10]</w:t>
      </w:r>
    </w:p>
    <w:p w14:paraId="49497693" w14:textId="77777777" w:rsidR="00664CF6" w:rsidRPr="00664CF6" w:rsidRDefault="00664CF6" w:rsidP="00664CF6">
      <w:r w:rsidRPr="00664CF6">
        <w:rPr>
          <w:b/>
          <w:bCs/>
        </w:rPr>
        <w:t>Approach</w:t>
      </w:r>
      <w:r w:rsidRPr="00664CF6">
        <w:t>:</w:t>
      </w:r>
      <w:r w:rsidRPr="00664CF6">
        <w:br/>
        <w:t>You can loop through the list backward using negative indexing and store the reversed elements in a new list.</w:t>
      </w:r>
    </w:p>
    <w:p w14:paraId="2BF5C3FE" w14:textId="2256B20E" w:rsidR="005A052C" w:rsidRPr="005A052C" w:rsidRDefault="005A052C" w:rsidP="00664CF6"/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080"/>
      </w:tblGrid>
      <w:tr w:rsidR="00BD5502" w:rsidRPr="00CD01FD" w14:paraId="74DD61C1" w14:textId="77777777">
        <w:trPr>
          <w:trHeight w:val="720"/>
        </w:trPr>
        <w:tc>
          <w:tcPr>
            <w:tcW w:w="10080" w:type="dxa"/>
            <w:tcBorders>
              <w:bottom w:val="single" w:sz="24" w:space="0" w:color="F0CDA1" w:themeColor="accent1"/>
            </w:tcBorders>
            <w:shd w:val="clear" w:color="auto" w:fill="auto"/>
          </w:tcPr>
          <w:p w14:paraId="5E300FDC" w14:textId="2A854775" w:rsidR="00BD5502" w:rsidRPr="00CD01FD" w:rsidRDefault="00BD5502">
            <w:pPr>
              <w:pStyle w:val="Heading1"/>
            </w:pPr>
            <w:r>
              <w:rPr>
                <w:bCs/>
              </w:rPr>
              <w:lastRenderedPageBreak/>
              <w:t>List Comprehension for Even Number</w:t>
            </w:r>
          </w:p>
        </w:tc>
      </w:tr>
    </w:tbl>
    <w:p w14:paraId="57CE75AF" w14:textId="04F874BE" w:rsidR="00664CF6" w:rsidRPr="00664CF6" w:rsidRDefault="00664CF6" w:rsidP="00664CF6">
      <w:r w:rsidRPr="00664CF6">
        <w:rPr>
          <w:b/>
          <w:bCs/>
        </w:rPr>
        <w:t>Problem</w:t>
      </w:r>
      <w:r w:rsidRPr="00664CF6">
        <w:t>: Write a Python program that generates a list of all even numbers between 1 and 100 using a loop.</w:t>
      </w:r>
    </w:p>
    <w:p w14:paraId="268596BD" w14:textId="77777777" w:rsidR="00664CF6" w:rsidRPr="00664CF6" w:rsidRDefault="00664CF6" w:rsidP="00664CF6">
      <w:r w:rsidRPr="00664CF6">
        <w:rPr>
          <w:b/>
          <w:bCs/>
        </w:rPr>
        <w:t>Test Cases</w:t>
      </w:r>
      <w:r w:rsidRPr="00664CF6">
        <w:t>:</w:t>
      </w:r>
    </w:p>
    <w:p w14:paraId="6DF4942B" w14:textId="77777777" w:rsidR="00664CF6" w:rsidRPr="00664CF6" w:rsidRDefault="00664CF6" w:rsidP="00664CF6">
      <w:pPr>
        <w:numPr>
          <w:ilvl w:val="0"/>
          <w:numId w:val="64"/>
        </w:numPr>
      </w:pPr>
      <w:r w:rsidRPr="00664CF6">
        <w:rPr>
          <w:b/>
          <w:bCs/>
        </w:rPr>
        <w:t>Test Case 1</w:t>
      </w:r>
      <w:r w:rsidRPr="00664CF6">
        <w:t>:</w:t>
      </w:r>
      <w:r w:rsidRPr="00664CF6">
        <w:br/>
        <w:t>Output: [2, 4, 6, 8, ..., 100]</w:t>
      </w:r>
    </w:p>
    <w:p w14:paraId="5AE528B6" w14:textId="77777777" w:rsidR="00664CF6" w:rsidRPr="00664CF6" w:rsidRDefault="00664CF6" w:rsidP="00664CF6">
      <w:pPr>
        <w:numPr>
          <w:ilvl w:val="0"/>
          <w:numId w:val="64"/>
        </w:numPr>
      </w:pPr>
      <w:r w:rsidRPr="00664CF6">
        <w:rPr>
          <w:b/>
          <w:bCs/>
        </w:rPr>
        <w:t>Test Case 2</w:t>
      </w:r>
      <w:r w:rsidRPr="00664CF6">
        <w:t>:</w:t>
      </w:r>
      <w:r w:rsidRPr="00664CF6">
        <w:br/>
        <w:t>Output: [2, 4, 6, ..., 50] (if the range is changed from 1 to 50)</w:t>
      </w:r>
    </w:p>
    <w:p w14:paraId="06D31DEC" w14:textId="4AA35A2A" w:rsidR="005A052C" w:rsidRPr="005A052C" w:rsidRDefault="00664CF6" w:rsidP="00664CF6">
      <w:r w:rsidRPr="00664CF6">
        <w:rPr>
          <w:b/>
          <w:bCs/>
        </w:rPr>
        <w:t>Approach</w:t>
      </w:r>
      <w:r w:rsidRPr="00664CF6">
        <w:t>:</w:t>
      </w:r>
      <w:r w:rsidRPr="00664CF6">
        <w:br/>
        <w:t>You can use a for loop with an if condition that checks if a number is even (num % 2 == 0) and then append it to a list.</w:t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080"/>
      </w:tblGrid>
      <w:tr w:rsidR="00BD5502" w:rsidRPr="00CD01FD" w14:paraId="3FB1C856" w14:textId="77777777">
        <w:trPr>
          <w:trHeight w:val="720"/>
        </w:trPr>
        <w:tc>
          <w:tcPr>
            <w:tcW w:w="10080" w:type="dxa"/>
            <w:tcBorders>
              <w:bottom w:val="single" w:sz="24" w:space="0" w:color="F0CDA1" w:themeColor="accent1"/>
            </w:tcBorders>
            <w:shd w:val="clear" w:color="auto" w:fill="auto"/>
          </w:tcPr>
          <w:p w14:paraId="726C4C23" w14:textId="6D4BF6C7" w:rsidR="00BD5502" w:rsidRPr="00CD01FD" w:rsidRDefault="00BD5502">
            <w:pPr>
              <w:pStyle w:val="Heading1"/>
            </w:pPr>
            <w:r>
              <w:rPr>
                <w:bCs/>
              </w:rPr>
              <w:t>Find Second Largest Number</w:t>
            </w:r>
          </w:p>
        </w:tc>
      </w:tr>
    </w:tbl>
    <w:p w14:paraId="5AE55FC8" w14:textId="43583715" w:rsidR="00664CF6" w:rsidRPr="00664CF6" w:rsidRDefault="00664CF6" w:rsidP="00664CF6">
      <w:r w:rsidRPr="00664CF6">
        <w:rPr>
          <w:b/>
          <w:bCs/>
        </w:rPr>
        <w:t>Problem</w:t>
      </w:r>
      <w:r w:rsidRPr="00664CF6">
        <w:t>: Write a Python program to find the second largest number in a list using a loop.</w:t>
      </w:r>
    </w:p>
    <w:p w14:paraId="2C986E5F" w14:textId="77777777" w:rsidR="00664CF6" w:rsidRPr="00664CF6" w:rsidRDefault="00664CF6" w:rsidP="00664CF6">
      <w:r w:rsidRPr="00664CF6">
        <w:rPr>
          <w:b/>
          <w:bCs/>
        </w:rPr>
        <w:t>Test Cases</w:t>
      </w:r>
      <w:r w:rsidRPr="00664CF6">
        <w:t>:</w:t>
      </w:r>
    </w:p>
    <w:p w14:paraId="6ECF0FDF" w14:textId="77777777" w:rsidR="00664CF6" w:rsidRPr="00664CF6" w:rsidRDefault="00664CF6" w:rsidP="00664CF6">
      <w:pPr>
        <w:numPr>
          <w:ilvl w:val="0"/>
          <w:numId w:val="65"/>
        </w:numPr>
      </w:pPr>
      <w:r w:rsidRPr="00664CF6">
        <w:rPr>
          <w:b/>
          <w:bCs/>
        </w:rPr>
        <w:t>Test Case 1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[10, 20, 30, 40, 50]</w:t>
      </w:r>
      <w:r w:rsidRPr="00664CF6">
        <w:br/>
        <w:t>Output: 40</w:t>
      </w:r>
    </w:p>
    <w:p w14:paraId="18A0C44B" w14:textId="77777777" w:rsidR="00664CF6" w:rsidRPr="00664CF6" w:rsidRDefault="00664CF6" w:rsidP="00664CF6">
      <w:pPr>
        <w:numPr>
          <w:ilvl w:val="0"/>
          <w:numId w:val="65"/>
        </w:numPr>
      </w:pPr>
      <w:r w:rsidRPr="00664CF6">
        <w:rPr>
          <w:b/>
          <w:bCs/>
        </w:rPr>
        <w:t>Test Case 2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[5, 3, 9, 7, 1]</w:t>
      </w:r>
      <w:r w:rsidRPr="00664CF6">
        <w:br/>
        <w:t>Output: 7</w:t>
      </w:r>
    </w:p>
    <w:p w14:paraId="6A972279" w14:textId="77777777" w:rsidR="00664CF6" w:rsidRPr="00664CF6" w:rsidRDefault="00664CF6" w:rsidP="00664CF6">
      <w:r w:rsidRPr="00664CF6">
        <w:rPr>
          <w:b/>
          <w:bCs/>
        </w:rPr>
        <w:t>Approach</w:t>
      </w:r>
      <w:r w:rsidRPr="00664CF6">
        <w:t>:</w:t>
      </w:r>
      <w:r w:rsidRPr="00664CF6">
        <w:br/>
        <w:t>Find the largest number using a loop, then loop again to find the largest number that is smaller than the largest one.</w:t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080"/>
      </w:tblGrid>
      <w:tr w:rsidR="00BD5502" w:rsidRPr="00CD01FD" w14:paraId="097252B4" w14:textId="77777777">
        <w:trPr>
          <w:trHeight w:val="720"/>
        </w:trPr>
        <w:tc>
          <w:tcPr>
            <w:tcW w:w="10080" w:type="dxa"/>
            <w:tcBorders>
              <w:bottom w:val="single" w:sz="24" w:space="0" w:color="F0CDA1" w:themeColor="accent1"/>
            </w:tcBorders>
            <w:shd w:val="clear" w:color="auto" w:fill="auto"/>
          </w:tcPr>
          <w:p w14:paraId="0A5F6A01" w14:textId="5022FB7D" w:rsidR="00BD5502" w:rsidRPr="00CD01FD" w:rsidRDefault="00BD5502">
            <w:pPr>
              <w:pStyle w:val="Heading1"/>
            </w:pPr>
            <w:r>
              <w:rPr>
                <w:bCs/>
              </w:rPr>
              <w:t>Cumulative Sum of a List</w:t>
            </w:r>
          </w:p>
        </w:tc>
      </w:tr>
    </w:tbl>
    <w:p w14:paraId="22113865" w14:textId="77777777" w:rsidR="00664CF6" w:rsidRPr="00664CF6" w:rsidRDefault="005A052C" w:rsidP="00664CF6">
      <w:r w:rsidRPr="005A052C">
        <w:rPr>
          <w:b/>
          <w:bCs/>
        </w:rPr>
        <w:t>Problem</w:t>
      </w:r>
      <w:r w:rsidRPr="005A052C">
        <w:t xml:space="preserve">: </w:t>
      </w:r>
      <w:r w:rsidR="00664CF6" w:rsidRPr="00664CF6">
        <w:t>Write a Python program that creates a new list where each element is the cumulative sum of elements from the original list.</w:t>
      </w:r>
    </w:p>
    <w:p w14:paraId="09AD2D0C" w14:textId="77777777" w:rsidR="00664CF6" w:rsidRPr="00664CF6" w:rsidRDefault="00664CF6" w:rsidP="00664CF6">
      <w:r w:rsidRPr="00664CF6">
        <w:rPr>
          <w:b/>
          <w:bCs/>
        </w:rPr>
        <w:t>Test Cases</w:t>
      </w:r>
      <w:r w:rsidRPr="00664CF6">
        <w:t>:</w:t>
      </w:r>
    </w:p>
    <w:p w14:paraId="53A5DB3B" w14:textId="77777777" w:rsidR="00664CF6" w:rsidRPr="00664CF6" w:rsidRDefault="00664CF6" w:rsidP="00664CF6">
      <w:pPr>
        <w:numPr>
          <w:ilvl w:val="0"/>
          <w:numId w:val="66"/>
        </w:numPr>
      </w:pPr>
      <w:r w:rsidRPr="00664CF6">
        <w:rPr>
          <w:b/>
          <w:bCs/>
        </w:rPr>
        <w:t>Test Case 1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[1, 2, 3, 4]</w:t>
      </w:r>
      <w:r w:rsidRPr="00664CF6">
        <w:br/>
        <w:t>Output: [1, 3, 6, 10]</w:t>
      </w:r>
    </w:p>
    <w:p w14:paraId="1CD85747" w14:textId="77777777" w:rsidR="00664CF6" w:rsidRPr="00664CF6" w:rsidRDefault="00664CF6" w:rsidP="00664CF6">
      <w:pPr>
        <w:numPr>
          <w:ilvl w:val="0"/>
          <w:numId w:val="66"/>
        </w:numPr>
      </w:pPr>
      <w:r w:rsidRPr="00664CF6">
        <w:rPr>
          <w:b/>
          <w:bCs/>
        </w:rPr>
        <w:t>Test Case 2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[5, 10, 15]</w:t>
      </w:r>
      <w:r w:rsidRPr="00664CF6">
        <w:br/>
        <w:t>Output: [5, 15, 30]</w:t>
      </w:r>
    </w:p>
    <w:p w14:paraId="32990766" w14:textId="77777777" w:rsidR="00664CF6" w:rsidRPr="00664CF6" w:rsidRDefault="00664CF6" w:rsidP="00664CF6">
      <w:r w:rsidRPr="00664CF6">
        <w:rPr>
          <w:b/>
          <w:bCs/>
        </w:rPr>
        <w:lastRenderedPageBreak/>
        <w:t>Approach</w:t>
      </w:r>
      <w:r w:rsidRPr="00664CF6">
        <w:t>:</w:t>
      </w:r>
      <w:r w:rsidRPr="00664CF6">
        <w:br/>
        <w:t>You can use a loop to iterate through the list and maintain a running total, appending it to a new list.</w:t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080"/>
      </w:tblGrid>
      <w:tr w:rsidR="00BD5502" w:rsidRPr="00CD01FD" w14:paraId="4CC172EB" w14:textId="77777777">
        <w:trPr>
          <w:trHeight w:val="720"/>
        </w:trPr>
        <w:tc>
          <w:tcPr>
            <w:tcW w:w="10080" w:type="dxa"/>
            <w:tcBorders>
              <w:bottom w:val="single" w:sz="24" w:space="0" w:color="F0CDA1" w:themeColor="accent1"/>
            </w:tcBorders>
            <w:shd w:val="clear" w:color="auto" w:fill="auto"/>
          </w:tcPr>
          <w:p w14:paraId="332FD314" w14:textId="0707F9DF" w:rsidR="00BD5502" w:rsidRPr="00CD01FD" w:rsidRDefault="00BD5502">
            <w:pPr>
              <w:pStyle w:val="Heading1"/>
            </w:pPr>
            <w:r>
              <w:rPr>
                <w:bCs/>
              </w:rPr>
              <w:t>Intersection of Two List</w:t>
            </w:r>
          </w:p>
        </w:tc>
      </w:tr>
    </w:tbl>
    <w:p w14:paraId="62A93BC9" w14:textId="2FFA8301" w:rsidR="00664CF6" w:rsidRPr="00664CF6" w:rsidRDefault="00664CF6" w:rsidP="00664CF6">
      <w:r w:rsidRPr="00664CF6">
        <w:rPr>
          <w:b/>
          <w:bCs/>
        </w:rPr>
        <w:t>Problem</w:t>
      </w:r>
      <w:r w:rsidRPr="00664CF6">
        <w:t>: Write a Python program that finds the common elements between two lists.</w:t>
      </w:r>
    </w:p>
    <w:p w14:paraId="11677D4B" w14:textId="77777777" w:rsidR="00664CF6" w:rsidRPr="00664CF6" w:rsidRDefault="00664CF6" w:rsidP="00664CF6">
      <w:r w:rsidRPr="00664CF6">
        <w:rPr>
          <w:b/>
          <w:bCs/>
        </w:rPr>
        <w:t>Test Cases</w:t>
      </w:r>
      <w:r w:rsidRPr="00664CF6">
        <w:t>:</w:t>
      </w:r>
    </w:p>
    <w:p w14:paraId="4A3E4F9B" w14:textId="77777777" w:rsidR="00664CF6" w:rsidRPr="00664CF6" w:rsidRDefault="00664CF6" w:rsidP="00664CF6">
      <w:pPr>
        <w:numPr>
          <w:ilvl w:val="0"/>
          <w:numId w:val="67"/>
        </w:numPr>
      </w:pPr>
      <w:r w:rsidRPr="00664CF6">
        <w:rPr>
          <w:b/>
          <w:bCs/>
        </w:rPr>
        <w:t>Test Case 1</w:t>
      </w:r>
      <w:r w:rsidRPr="00664CF6">
        <w:t>:</w:t>
      </w:r>
      <w:r w:rsidRPr="00664CF6">
        <w:br/>
        <w:t>Input: lst1 = [1, 2, 3, 4], lst2 = [3, 4, 5, 6]</w:t>
      </w:r>
      <w:r w:rsidRPr="00664CF6">
        <w:br/>
        <w:t>Output: [3, 4]</w:t>
      </w:r>
    </w:p>
    <w:p w14:paraId="5380D156" w14:textId="77777777" w:rsidR="00664CF6" w:rsidRPr="00664CF6" w:rsidRDefault="00664CF6" w:rsidP="00664CF6">
      <w:pPr>
        <w:numPr>
          <w:ilvl w:val="0"/>
          <w:numId w:val="67"/>
        </w:numPr>
      </w:pPr>
      <w:r w:rsidRPr="00664CF6">
        <w:rPr>
          <w:b/>
          <w:bCs/>
        </w:rPr>
        <w:t>Test Case 2</w:t>
      </w:r>
      <w:r w:rsidRPr="00664CF6">
        <w:t>:</w:t>
      </w:r>
      <w:r w:rsidRPr="00664CF6">
        <w:br/>
        <w:t>Input: lst1 = [10, 20, 30], lst2 = [40, 50, 60]</w:t>
      </w:r>
      <w:r w:rsidRPr="00664CF6">
        <w:br/>
        <w:t>Output: []</w:t>
      </w:r>
    </w:p>
    <w:p w14:paraId="0FEBBCE4" w14:textId="3C8B64B1" w:rsidR="00664CF6" w:rsidRPr="00664CF6" w:rsidRDefault="00664CF6" w:rsidP="00664CF6">
      <w:r w:rsidRPr="00664CF6">
        <w:rPr>
          <w:b/>
          <w:bCs/>
        </w:rPr>
        <w:t>Approach</w:t>
      </w:r>
      <w:r w:rsidRPr="00664CF6">
        <w:t>:</w:t>
      </w:r>
      <w:r w:rsidRPr="00664CF6">
        <w:br/>
      </w:r>
      <w:r>
        <w:t>C</w:t>
      </w:r>
      <w:r w:rsidRPr="00664CF6">
        <w:t>heck if each element from one list appears in the other list, then add it to a new list of common elements.</w:t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080"/>
      </w:tblGrid>
      <w:tr w:rsidR="00BD5502" w:rsidRPr="00CD01FD" w14:paraId="4A7DE77B" w14:textId="77777777">
        <w:trPr>
          <w:trHeight w:val="720"/>
        </w:trPr>
        <w:tc>
          <w:tcPr>
            <w:tcW w:w="10080" w:type="dxa"/>
            <w:tcBorders>
              <w:bottom w:val="single" w:sz="24" w:space="0" w:color="F0CDA1" w:themeColor="accent1"/>
            </w:tcBorders>
            <w:shd w:val="clear" w:color="auto" w:fill="auto"/>
          </w:tcPr>
          <w:p w14:paraId="6B4829F1" w14:textId="5ABD9D24" w:rsidR="00BD5502" w:rsidRPr="00CD01FD" w:rsidRDefault="00BD5502">
            <w:pPr>
              <w:pStyle w:val="Heading1"/>
            </w:pPr>
            <w:r w:rsidRPr="005A052C">
              <w:rPr>
                <w:bCs/>
              </w:rPr>
              <w:t>S</w:t>
            </w:r>
            <w:r>
              <w:rPr>
                <w:bCs/>
              </w:rPr>
              <w:t>plit List into Two Parts</w:t>
            </w:r>
          </w:p>
        </w:tc>
      </w:tr>
    </w:tbl>
    <w:p w14:paraId="60D6F528" w14:textId="77777777" w:rsidR="00664CF6" w:rsidRPr="00664CF6" w:rsidRDefault="005A052C" w:rsidP="00664CF6">
      <w:r w:rsidRPr="005A052C">
        <w:rPr>
          <w:b/>
          <w:bCs/>
        </w:rPr>
        <w:t>Problem</w:t>
      </w:r>
      <w:r w:rsidRPr="005A052C">
        <w:t xml:space="preserve">: </w:t>
      </w:r>
      <w:r w:rsidR="00664CF6" w:rsidRPr="00664CF6">
        <w:t>Write a Python program to split a given list into two equal halves. If the list has an odd number of elements, the first half should contain one more element than the second half.</w:t>
      </w:r>
    </w:p>
    <w:p w14:paraId="3187DE18" w14:textId="77777777" w:rsidR="00664CF6" w:rsidRPr="00664CF6" w:rsidRDefault="00664CF6" w:rsidP="00664CF6">
      <w:r w:rsidRPr="00664CF6">
        <w:rPr>
          <w:b/>
          <w:bCs/>
        </w:rPr>
        <w:t>Test Cases</w:t>
      </w:r>
      <w:r w:rsidRPr="00664CF6">
        <w:t>:</w:t>
      </w:r>
    </w:p>
    <w:p w14:paraId="445FFB09" w14:textId="77777777" w:rsidR="00664CF6" w:rsidRPr="00664CF6" w:rsidRDefault="00664CF6" w:rsidP="00664CF6">
      <w:pPr>
        <w:numPr>
          <w:ilvl w:val="0"/>
          <w:numId w:val="68"/>
        </w:numPr>
      </w:pPr>
      <w:r w:rsidRPr="00664CF6">
        <w:rPr>
          <w:b/>
          <w:bCs/>
        </w:rPr>
        <w:t>Test Case 1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[1, 2, 3, 4, 5]</w:t>
      </w:r>
      <w:r w:rsidRPr="00664CF6">
        <w:br/>
        <w:t>Output: [1, 2, 3], [4, 5]</w:t>
      </w:r>
    </w:p>
    <w:p w14:paraId="312E6A94" w14:textId="77777777" w:rsidR="00664CF6" w:rsidRPr="00664CF6" w:rsidRDefault="00664CF6" w:rsidP="00664CF6">
      <w:pPr>
        <w:numPr>
          <w:ilvl w:val="0"/>
          <w:numId w:val="68"/>
        </w:numPr>
      </w:pPr>
      <w:r w:rsidRPr="00664CF6">
        <w:rPr>
          <w:b/>
          <w:bCs/>
        </w:rPr>
        <w:t>Test Case 2</w:t>
      </w:r>
      <w:r w:rsidRPr="00664CF6">
        <w:t>:</w:t>
      </w:r>
      <w:r w:rsidRPr="00664CF6">
        <w:br/>
        <w:t xml:space="preserve">Input: </w:t>
      </w:r>
      <w:proofErr w:type="spellStart"/>
      <w:r w:rsidRPr="00664CF6">
        <w:t>lst</w:t>
      </w:r>
      <w:proofErr w:type="spellEnd"/>
      <w:r w:rsidRPr="00664CF6">
        <w:t xml:space="preserve"> = [10, 20, 30, 40, 50, 60]</w:t>
      </w:r>
      <w:r w:rsidRPr="00664CF6">
        <w:br/>
        <w:t>Output: [10, 20, 30], [40, 50, 60]</w:t>
      </w:r>
    </w:p>
    <w:p w14:paraId="5CBB6F3A" w14:textId="77777777" w:rsidR="00664CF6" w:rsidRPr="00664CF6" w:rsidRDefault="00664CF6" w:rsidP="00664CF6">
      <w:r w:rsidRPr="00664CF6">
        <w:rPr>
          <w:b/>
          <w:bCs/>
        </w:rPr>
        <w:t>Approach</w:t>
      </w:r>
      <w:r w:rsidRPr="00664CF6">
        <w:t>:</w:t>
      </w:r>
      <w:r w:rsidRPr="00664CF6">
        <w:br/>
        <w:t>You can calculate the midpoint of the list. Use slicing to divide the list into two parts. For an odd-length list, ensure the first half has one more element than the second.</w:t>
      </w:r>
    </w:p>
    <w:p w14:paraId="4312B8FF" w14:textId="1DA6FE81" w:rsidR="00685B4E" w:rsidRPr="005854DB" w:rsidRDefault="00685B4E" w:rsidP="00664CF6"/>
    <w:sectPr w:rsidR="00685B4E" w:rsidRPr="005854DB" w:rsidSect="00B35F6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349FB" w14:textId="77777777" w:rsidR="00074D9C" w:rsidRDefault="00074D9C" w:rsidP="005A20E2">
      <w:r>
        <w:separator/>
      </w:r>
    </w:p>
    <w:p w14:paraId="6BA9CE51" w14:textId="77777777" w:rsidR="00074D9C" w:rsidRDefault="00074D9C"/>
    <w:p w14:paraId="6C5CE11B" w14:textId="77777777" w:rsidR="00074D9C" w:rsidRDefault="00074D9C" w:rsidP="009B4773"/>
    <w:p w14:paraId="4234B993" w14:textId="77777777" w:rsidR="00074D9C" w:rsidRDefault="00074D9C" w:rsidP="00513832"/>
  </w:endnote>
  <w:endnote w:type="continuationSeparator" w:id="0">
    <w:p w14:paraId="154441A0" w14:textId="77777777" w:rsidR="00074D9C" w:rsidRDefault="00074D9C" w:rsidP="005A20E2">
      <w:r>
        <w:continuationSeparator/>
      </w:r>
    </w:p>
    <w:p w14:paraId="769660C7" w14:textId="77777777" w:rsidR="00074D9C" w:rsidRDefault="00074D9C"/>
    <w:p w14:paraId="020BA157" w14:textId="77777777" w:rsidR="00074D9C" w:rsidRDefault="00074D9C" w:rsidP="009B4773"/>
    <w:p w14:paraId="13394194" w14:textId="77777777" w:rsidR="00074D9C" w:rsidRDefault="00074D9C" w:rsidP="00513832"/>
  </w:endnote>
  <w:endnote w:type="continuationNotice" w:id="1">
    <w:p w14:paraId="7FD11C6E" w14:textId="77777777" w:rsidR="00074D9C" w:rsidRDefault="00074D9C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E387C" w14:textId="77777777" w:rsidR="00B57756" w:rsidRPr="00F8411A" w:rsidRDefault="00B57756" w:rsidP="00F8411A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="00955F80">
      <w:rPr>
        <w:noProof/>
      </w:rPr>
      <w:t>5</w:t>
    </w:r>
    <w:r w:rsidRPr="00F841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747DC" w14:textId="77777777" w:rsidR="005854DB" w:rsidRPr="00F8411A" w:rsidRDefault="005854DB" w:rsidP="005854DB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="004E210B">
      <w:rPr>
        <w:noProof/>
      </w:rPr>
      <w:t>1</w:t>
    </w:r>
    <w:r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9146B" w14:textId="77777777" w:rsidR="00074D9C" w:rsidRDefault="00074D9C" w:rsidP="005A20E2">
      <w:r>
        <w:separator/>
      </w:r>
    </w:p>
    <w:p w14:paraId="40810105" w14:textId="77777777" w:rsidR="00074D9C" w:rsidRDefault="00074D9C"/>
    <w:p w14:paraId="301106D7" w14:textId="77777777" w:rsidR="00074D9C" w:rsidRDefault="00074D9C" w:rsidP="009B4773"/>
    <w:p w14:paraId="184040C5" w14:textId="77777777" w:rsidR="00074D9C" w:rsidRDefault="00074D9C" w:rsidP="00513832"/>
  </w:footnote>
  <w:footnote w:type="continuationSeparator" w:id="0">
    <w:p w14:paraId="7C10F8AD" w14:textId="77777777" w:rsidR="00074D9C" w:rsidRDefault="00074D9C" w:rsidP="005A20E2">
      <w:r>
        <w:continuationSeparator/>
      </w:r>
    </w:p>
    <w:p w14:paraId="3220FD8F" w14:textId="77777777" w:rsidR="00074D9C" w:rsidRDefault="00074D9C"/>
    <w:p w14:paraId="36AC2267" w14:textId="77777777" w:rsidR="00074D9C" w:rsidRDefault="00074D9C" w:rsidP="009B4773"/>
    <w:p w14:paraId="04B09FE4" w14:textId="77777777" w:rsidR="00074D9C" w:rsidRDefault="00074D9C" w:rsidP="00513832"/>
  </w:footnote>
  <w:footnote w:type="continuationNotice" w:id="1">
    <w:p w14:paraId="22E9D89E" w14:textId="77777777" w:rsidR="00074D9C" w:rsidRDefault="00074D9C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A9B8B" w14:textId="77777777" w:rsidR="005854DB" w:rsidRPr="005854DB" w:rsidRDefault="005854DB" w:rsidP="00A67285">
    <w:pPr>
      <w:pStyle w:val="Header"/>
    </w:pPr>
    <w:r w:rsidRPr="00A67285">
      <w:rPr>
        <w:rStyle w:val="SubtleEmphasis"/>
      </w:rPr>
      <w:br/>
    </w:r>
    <w:r>
      <w:rPr>
        <w:noProof/>
        <w:lang w:val="en-AU" w:eastAsia="en-AU"/>
      </w:rPr>
      <mc:AlternateContent>
        <mc:Choice Requires="wps">
          <w:drawing>
            <wp:anchor distT="45720" distB="45720" distL="114300" distR="114300" simplePos="0" relativeHeight="251658752" behindDoc="1" locked="0" layoutInCell="1" allowOverlap="1" wp14:anchorId="7C39A5CD" wp14:editId="4A9AAAD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 descr="Decorativ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  <a:alpha val="1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98B1A1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39A5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ecorative" style="position:absolute;margin-left:0;margin-top:0;width:11in;height:90pt;z-index:-25165772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" fillcolor="#0c5361 [2405]" stroked="f">
              <v:fill opacity="9766f"/>
              <v:textbox inset="20mm,8mm">
                <w:txbxContent>
                  <w:p w14:paraId="2A98B1A1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9A2FA" w14:textId="77777777" w:rsidR="005854DB" w:rsidRDefault="005854DB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F83DCC"/>
    <w:multiLevelType w:val="multilevel"/>
    <w:tmpl w:val="F69EB686"/>
    <w:styleLink w:val="NumberedList"/>
    <w:lvl w:ilvl="0">
      <w:start w:val="1"/>
      <w:numFmt w:val="none"/>
      <w:pStyle w:val="ListNumber"/>
      <w:lvlText w:val="%1"/>
      <w:lvlJc w:val="left"/>
      <w:pPr>
        <w:ind w:left="0" w:firstLine="0"/>
      </w:pPr>
      <w:rPr>
        <w:rFonts w:asciiTheme="minorHAnsi" w:hAnsiTheme="minorHAnsi" w:hint="default"/>
        <w:b/>
        <w:i w:val="0"/>
        <w:color w:val="107082" w:themeColor="accent2"/>
      </w:rPr>
    </w:lvl>
    <w:lvl w:ilvl="1">
      <w:start w:val="1"/>
      <w:numFmt w:val="none"/>
      <w:pStyle w:val="ListNumber2"/>
      <w:lvlText w:val="%2"/>
      <w:lvlJc w:val="left"/>
      <w:pPr>
        <w:ind w:left="0" w:firstLine="0"/>
      </w:pPr>
      <w:rPr>
        <w:rFonts w:asciiTheme="minorHAnsi" w:hAnsiTheme="minorHAnsi" w:hint="default"/>
        <w:b w:val="0"/>
        <w:i w:val="0"/>
        <w:color w:val="107082" w:themeColor="accent2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20E5F"/>
    <w:multiLevelType w:val="multilevel"/>
    <w:tmpl w:val="163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442C1"/>
    <w:multiLevelType w:val="multilevel"/>
    <w:tmpl w:val="63E4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4F437C9"/>
    <w:multiLevelType w:val="multilevel"/>
    <w:tmpl w:val="C1E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E173A3"/>
    <w:multiLevelType w:val="multilevel"/>
    <w:tmpl w:val="05E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611D09"/>
    <w:multiLevelType w:val="multilevel"/>
    <w:tmpl w:val="1CD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FA0E31"/>
    <w:multiLevelType w:val="multilevel"/>
    <w:tmpl w:val="4E0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005666"/>
    <w:multiLevelType w:val="multilevel"/>
    <w:tmpl w:val="A51E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256568"/>
    <w:multiLevelType w:val="multilevel"/>
    <w:tmpl w:val="0A64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D10DD2"/>
    <w:multiLevelType w:val="multilevel"/>
    <w:tmpl w:val="E8F2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8C1828"/>
    <w:multiLevelType w:val="multilevel"/>
    <w:tmpl w:val="3B128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A93CE2"/>
    <w:multiLevelType w:val="multilevel"/>
    <w:tmpl w:val="D582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1D2005"/>
    <w:multiLevelType w:val="multilevel"/>
    <w:tmpl w:val="1028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9C2214"/>
    <w:multiLevelType w:val="multilevel"/>
    <w:tmpl w:val="27D6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1A08E6"/>
    <w:multiLevelType w:val="multilevel"/>
    <w:tmpl w:val="1FFE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561162"/>
    <w:multiLevelType w:val="multilevel"/>
    <w:tmpl w:val="13E2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0539AE"/>
    <w:multiLevelType w:val="multilevel"/>
    <w:tmpl w:val="328C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AC410A"/>
    <w:multiLevelType w:val="multilevel"/>
    <w:tmpl w:val="DD7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147070"/>
    <w:multiLevelType w:val="multilevel"/>
    <w:tmpl w:val="F69EB686"/>
    <w:numStyleLink w:val="NumberedList"/>
  </w:abstractNum>
  <w:abstractNum w:abstractNumId="54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F87330"/>
    <w:multiLevelType w:val="multilevel"/>
    <w:tmpl w:val="B590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7D3EDF"/>
    <w:multiLevelType w:val="multilevel"/>
    <w:tmpl w:val="5882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661FD9"/>
    <w:multiLevelType w:val="multilevel"/>
    <w:tmpl w:val="DB1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39656">
    <w:abstractNumId w:val="35"/>
  </w:num>
  <w:num w:numId="2" w16cid:durableId="46953857">
    <w:abstractNumId w:val="49"/>
  </w:num>
  <w:num w:numId="3" w16cid:durableId="2036038515">
    <w:abstractNumId w:val="19"/>
  </w:num>
  <w:num w:numId="4" w16cid:durableId="735127443">
    <w:abstractNumId w:val="31"/>
  </w:num>
  <w:num w:numId="5" w16cid:durableId="576938724">
    <w:abstractNumId w:val="16"/>
  </w:num>
  <w:num w:numId="6" w16cid:durableId="232546858">
    <w:abstractNumId w:val="9"/>
  </w:num>
  <w:num w:numId="7" w16cid:durableId="1026058964">
    <w:abstractNumId w:val="47"/>
  </w:num>
  <w:num w:numId="8" w16cid:durableId="754667875">
    <w:abstractNumId w:val="15"/>
  </w:num>
  <w:num w:numId="9" w16cid:durableId="697119265">
    <w:abstractNumId w:val="54"/>
  </w:num>
  <w:num w:numId="10" w16cid:durableId="872377655">
    <w:abstractNumId w:val="42"/>
  </w:num>
  <w:num w:numId="11" w16cid:durableId="634799439">
    <w:abstractNumId w:val="4"/>
  </w:num>
  <w:num w:numId="12" w16cid:durableId="1694457951">
    <w:abstractNumId w:val="12"/>
  </w:num>
  <w:num w:numId="13" w16cid:durableId="1683894306">
    <w:abstractNumId w:val="18"/>
  </w:num>
  <w:num w:numId="14" w16cid:durableId="1543134299">
    <w:abstractNumId w:val="29"/>
  </w:num>
  <w:num w:numId="15" w16cid:durableId="296684766">
    <w:abstractNumId w:val="23"/>
  </w:num>
  <w:num w:numId="16" w16cid:durableId="252403161">
    <w:abstractNumId w:val="8"/>
  </w:num>
  <w:num w:numId="17" w16cid:durableId="2140341510">
    <w:abstractNumId w:val="34"/>
  </w:num>
  <w:num w:numId="18" w16cid:durableId="286206759">
    <w:abstractNumId w:val="58"/>
  </w:num>
  <w:num w:numId="19" w16cid:durableId="2089687109">
    <w:abstractNumId w:val="11"/>
  </w:num>
  <w:num w:numId="20" w16cid:durableId="75790332">
    <w:abstractNumId w:val="39"/>
  </w:num>
  <w:num w:numId="21" w16cid:durableId="396783052">
    <w:abstractNumId w:val="14"/>
  </w:num>
  <w:num w:numId="22" w16cid:durableId="1538079126">
    <w:abstractNumId w:val="24"/>
  </w:num>
  <w:num w:numId="23" w16cid:durableId="1213426477">
    <w:abstractNumId w:val="26"/>
  </w:num>
  <w:num w:numId="24" w16cid:durableId="1454204838">
    <w:abstractNumId w:val="22"/>
  </w:num>
  <w:num w:numId="25" w16cid:durableId="1249923958">
    <w:abstractNumId w:val="25"/>
  </w:num>
  <w:num w:numId="26" w16cid:durableId="1881700984">
    <w:abstractNumId w:val="10"/>
  </w:num>
  <w:num w:numId="27" w16cid:durableId="324478174">
    <w:abstractNumId w:val="44"/>
  </w:num>
  <w:num w:numId="28" w16cid:durableId="1055398128">
    <w:abstractNumId w:val="17"/>
  </w:num>
  <w:num w:numId="29" w16cid:durableId="602811525">
    <w:abstractNumId w:val="7"/>
  </w:num>
  <w:num w:numId="30" w16cid:durableId="720593646">
    <w:abstractNumId w:val="21"/>
  </w:num>
  <w:num w:numId="31" w16cid:durableId="126971966">
    <w:abstractNumId w:val="5"/>
  </w:num>
  <w:num w:numId="32" w16cid:durableId="163397592">
    <w:abstractNumId w:val="38"/>
  </w:num>
  <w:num w:numId="33" w16cid:durableId="253125760">
    <w:abstractNumId w:val="41"/>
  </w:num>
  <w:num w:numId="34" w16cid:durableId="1489860772">
    <w:abstractNumId w:val="3"/>
  </w:num>
  <w:num w:numId="35" w16cid:durableId="1037698788">
    <w:abstractNumId w:val="1"/>
  </w:num>
  <w:num w:numId="36" w16cid:durableId="1021126739">
    <w:abstractNumId w:val="2"/>
  </w:num>
  <w:num w:numId="37" w16cid:durableId="898589126">
    <w:abstractNumId w:val="0"/>
  </w:num>
  <w:num w:numId="38" w16cid:durableId="546262600">
    <w:abstractNumId w:val="46"/>
  </w:num>
  <w:num w:numId="39" w16cid:durableId="129316887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7017970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14650497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217055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3190522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431021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8145575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5321735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888644973">
    <w:abstractNumId w:val="6"/>
  </w:num>
  <w:num w:numId="48" w16cid:durableId="19614531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1432313">
    <w:abstractNumId w:val="53"/>
  </w:num>
  <w:num w:numId="50" w16cid:durableId="509680493">
    <w:abstractNumId w:val="48"/>
  </w:num>
  <w:num w:numId="51" w16cid:durableId="1028917527">
    <w:abstractNumId w:val="40"/>
  </w:num>
  <w:num w:numId="52" w16cid:durableId="1645621484">
    <w:abstractNumId w:val="45"/>
  </w:num>
  <w:num w:numId="53" w16cid:durableId="448818427">
    <w:abstractNumId w:val="56"/>
  </w:num>
  <w:num w:numId="54" w16cid:durableId="746001311">
    <w:abstractNumId w:val="27"/>
  </w:num>
  <w:num w:numId="55" w16cid:durableId="616565352">
    <w:abstractNumId w:val="55"/>
  </w:num>
  <w:num w:numId="56" w16cid:durableId="582573058">
    <w:abstractNumId w:val="43"/>
  </w:num>
  <w:num w:numId="57" w16cid:durableId="2141994142">
    <w:abstractNumId w:val="13"/>
  </w:num>
  <w:num w:numId="58" w16cid:durableId="787823425">
    <w:abstractNumId w:val="30"/>
  </w:num>
  <w:num w:numId="59" w16cid:durableId="137260098">
    <w:abstractNumId w:val="57"/>
  </w:num>
  <w:num w:numId="60" w16cid:durableId="1339427240">
    <w:abstractNumId w:val="33"/>
  </w:num>
  <w:num w:numId="61" w16cid:durableId="1012415664">
    <w:abstractNumId w:val="28"/>
  </w:num>
  <w:num w:numId="62" w16cid:durableId="1651253450">
    <w:abstractNumId w:val="51"/>
  </w:num>
  <w:num w:numId="63" w16cid:durableId="2029019506">
    <w:abstractNumId w:val="50"/>
  </w:num>
  <w:num w:numId="64" w16cid:durableId="151143930">
    <w:abstractNumId w:val="36"/>
  </w:num>
  <w:num w:numId="65" w16cid:durableId="57751192">
    <w:abstractNumId w:val="32"/>
  </w:num>
  <w:num w:numId="66" w16cid:durableId="899439762">
    <w:abstractNumId w:val="37"/>
  </w:num>
  <w:num w:numId="67" w16cid:durableId="2110658484">
    <w:abstractNumId w:val="52"/>
  </w:num>
  <w:num w:numId="68" w16cid:durableId="1383746812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2C"/>
    <w:rsid w:val="0000092E"/>
    <w:rsid w:val="00012A83"/>
    <w:rsid w:val="00017C3C"/>
    <w:rsid w:val="00021F2E"/>
    <w:rsid w:val="00026413"/>
    <w:rsid w:val="00026EAE"/>
    <w:rsid w:val="0003123C"/>
    <w:rsid w:val="00032A10"/>
    <w:rsid w:val="00043FFE"/>
    <w:rsid w:val="00044074"/>
    <w:rsid w:val="0004430C"/>
    <w:rsid w:val="00046631"/>
    <w:rsid w:val="00061ED2"/>
    <w:rsid w:val="00066138"/>
    <w:rsid w:val="00066DE2"/>
    <w:rsid w:val="00074D9C"/>
    <w:rsid w:val="00077931"/>
    <w:rsid w:val="00084E91"/>
    <w:rsid w:val="000900B6"/>
    <w:rsid w:val="000A30CD"/>
    <w:rsid w:val="000A649E"/>
    <w:rsid w:val="000A7626"/>
    <w:rsid w:val="000B5DA2"/>
    <w:rsid w:val="000C1C28"/>
    <w:rsid w:val="000C5872"/>
    <w:rsid w:val="000D6214"/>
    <w:rsid w:val="000E0979"/>
    <w:rsid w:val="000E1544"/>
    <w:rsid w:val="000E58BF"/>
    <w:rsid w:val="001021B3"/>
    <w:rsid w:val="001155CE"/>
    <w:rsid w:val="001225D9"/>
    <w:rsid w:val="00124370"/>
    <w:rsid w:val="00131C2C"/>
    <w:rsid w:val="00160392"/>
    <w:rsid w:val="00172A99"/>
    <w:rsid w:val="001A2983"/>
    <w:rsid w:val="001A5429"/>
    <w:rsid w:val="001A620D"/>
    <w:rsid w:val="001B19D5"/>
    <w:rsid w:val="001C4239"/>
    <w:rsid w:val="001C7366"/>
    <w:rsid w:val="001D1C22"/>
    <w:rsid w:val="001E0F42"/>
    <w:rsid w:val="001E11F1"/>
    <w:rsid w:val="001E1E58"/>
    <w:rsid w:val="001E5C02"/>
    <w:rsid w:val="001F075C"/>
    <w:rsid w:val="001F2713"/>
    <w:rsid w:val="001F5539"/>
    <w:rsid w:val="00206719"/>
    <w:rsid w:val="002154C2"/>
    <w:rsid w:val="00237AB6"/>
    <w:rsid w:val="00240312"/>
    <w:rsid w:val="0024495F"/>
    <w:rsid w:val="00247B17"/>
    <w:rsid w:val="00252E4A"/>
    <w:rsid w:val="00261DEC"/>
    <w:rsid w:val="002642A8"/>
    <w:rsid w:val="00272980"/>
    <w:rsid w:val="002857CA"/>
    <w:rsid w:val="002955AB"/>
    <w:rsid w:val="002963CA"/>
    <w:rsid w:val="002A137B"/>
    <w:rsid w:val="002A5CB4"/>
    <w:rsid w:val="002B0247"/>
    <w:rsid w:val="002B2F50"/>
    <w:rsid w:val="002C2B46"/>
    <w:rsid w:val="002C74E0"/>
    <w:rsid w:val="002F2973"/>
    <w:rsid w:val="002F6728"/>
    <w:rsid w:val="0031130D"/>
    <w:rsid w:val="00311A50"/>
    <w:rsid w:val="00314A6F"/>
    <w:rsid w:val="00334394"/>
    <w:rsid w:val="00347AF5"/>
    <w:rsid w:val="00360F98"/>
    <w:rsid w:val="00362478"/>
    <w:rsid w:val="00365135"/>
    <w:rsid w:val="003668C5"/>
    <w:rsid w:val="00374421"/>
    <w:rsid w:val="003A1203"/>
    <w:rsid w:val="003A720C"/>
    <w:rsid w:val="003B5758"/>
    <w:rsid w:val="003C067B"/>
    <w:rsid w:val="003C1CAA"/>
    <w:rsid w:val="003C7C41"/>
    <w:rsid w:val="003D59A7"/>
    <w:rsid w:val="003E2658"/>
    <w:rsid w:val="003E78A7"/>
    <w:rsid w:val="003F0714"/>
    <w:rsid w:val="003F13B0"/>
    <w:rsid w:val="003F5F4A"/>
    <w:rsid w:val="003F72B9"/>
    <w:rsid w:val="00403423"/>
    <w:rsid w:val="0040650A"/>
    <w:rsid w:val="004165AC"/>
    <w:rsid w:val="004262DD"/>
    <w:rsid w:val="0042646F"/>
    <w:rsid w:val="00435096"/>
    <w:rsid w:val="004411FB"/>
    <w:rsid w:val="00443212"/>
    <w:rsid w:val="00471BED"/>
    <w:rsid w:val="00477FCA"/>
    <w:rsid w:val="00493EC0"/>
    <w:rsid w:val="00495909"/>
    <w:rsid w:val="004A6F75"/>
    <w:rsid w:val="004B5251"/>
    <w:rsid w:val="004C02D9"/>
    <w:rsid w:val="004C0453"/>
    <w:rsid w:val="004C7B3E"/>
    <w:rsid w:val="004E210B"/>
    <w:rsid w:val="004F0C60"/>
    <w:rsid w:val="004F35F1"/>
    <w:rsid w:val="00513832"/>
    <w:rsid w:val="00526C37"/>
    <w:rsid w:val="00533047"/>
    <w:rsid w:val="00540440"/>
    <w:rsid w:val="00540A00"/>
    <w:rsid w:val="00571A68"/>
    <w:rsid w:val="00577B45"/>
    <w:rsid w:val="005820CB"/>
    <w:rsid w:val="005854DB"/>
    <w:rsid w:val="005919AF"/>
    <w:rsid w:val="005A052C"/>
    <w:rsid w:val="005A20E2"/>
    <w:rsid w:val="005B2B13"/>
    <w:rsid w:val="005B6A1A"/>
    <w:rsid w:val="005C51B4"/>
    <w:rsid w:val="005D2146"/>
    <w:rsid w:val="005F6388"/>
    <w:rsid w:val="006329E1"/>
    <w:rsid w:val="00633E73"/>
    <w:rsid w:val="00655308"/>
    <w:rsid w:val="00664450"/>
    <w:rsid w:val="00664CF6"/>
    <w:rsid w:val="00671AF6"/>
    <w:rsid w:val="00685B4E"/>
    <w:rsid w:val="006936EB"/>
    <w:rsid w:val="00693E2D"/>
    <w:rsid w:val="006B2383"/>
    <w:rsid w:val="006B3679"/>
    <w:rsid w:val="006C62DF"/>
    <w:rsid w:val="006C65ED"/>
    <w:rsid w:val="006C726E"/>
    <w:rsid w:val="006D0144"/>
    <w:rsid w:val="006E3FC8"/>
    <w:rsid w:val="006F38DB"/>
    <w:rsid w:val="007157EF"/>
    <w:rsid w:val="0073670F"/>
    <w:rsid w:val="00740FCE"/>
    <w:rsid w:val="00745F2A"/>
    <w:rsid w:val="00753E67"/>
    <w:rsid w:val="00754ACC"/>
    <w:rsid w:val="00765AFE"/>
    <w:rsid w:val="007800C3"/>
    <w:rsid w:val="00780B34"/>
    <w:rsid w:val="00784AB5"/>
    <w:rsid w:val="007B0D2F"/>
    <w:rsid w:val="007B17C4"/>
    <w:rsid w:val="007B1F5A"/>
    <w:rsid w:val="007B2A21"/>
    <w:rsid w:val="007B3AB6"/>
    <w:rsid w:val="007B5AFF"/>
    <w:rsid w:val="007C136F"/>
    <w:rsid w:val="007C5AF4"/>
    <w:rsid w:val="007D40E3"/>
    <w:rsid w:val="007D5767"/>
    <w:rsid w:val="007F793B"/>
    <w:rsid w:val="0081236D"/>
    <w:rsid w:val="00813EC8"/>
    <w:rsid w:val="00817F8C"/>
    <w:rsid w:val="0083236C"/>
    <w:rsid w:val="0083428B"/>
    <w:rsid w:val="00853375"/>
    <w:rsid w:val="00853D21"/>
    <w:rsid w:val="00876F99"/>
    <w:rsid w:val="008820B3"/>
    <w:rsid w:val="00886169"/>
    <w:rsid w:val="0089410F"/>
    <w:rsid w:val="008965F6"/>
    <w:rsid w:val="008A2B5E"/>
    <w:rsid w:val="008B56EA"/>
    <w:rsid w:val="008C093A"/>
    <w:rsid w:val="008D3386"/>
    <w:rsid w:val="008F704C"/>
    <w:rsid w:val="0090206C"/>
    <w:rsid w:val="00902998"/>
    <w:rsid w:val="00902C06"/>
    <w:rsid w:val="00912C1B"/>
    <w:rsid w:val="0092125E"/>
    <w:rsid w:val="00924319"/>
    <w:rsid w:val="009355C2"/>
    <w:rsid w:val="00952A7A"/>
    <w:rsid w:val="00955F80"/>
    <w:rsid w:val="0096392B"/>
    <w:rsid w:val="00974BF8"/>
    <w:rsid w:val="009A3B33"/>
    <w:rsid w:val="009A45A0"/>
    <w:rsid w:val="009A45E2"/>
    <w:rsid w:val="009B35B5"/>
    <w:rsid w:val="009B4773"/>
    <w:rsid w:val="009D2556"/>
    <w:rsid w:val="009E3808"/>
    <w:rsid w:val="009E5C19"/>
    <w:rsid w:val="00A11091"/>
    <w:rsid w:val="00A50AD4"/>
    <w:rsid w:val="00A54B5C"/>
    <w:rsid w:val="00A630FD"/>
    <w:rsid w:val="00A67285"/>
    <w:rsid w:val="00A704AB"/>
    <w:rsid w:val="00A74908"/>
    <w:rsid w:val="00A91213"/>
    <w:rsid w:val="00A960DC"/>
    <w:rsid w:val="00AA029D"/>
    <w:rsid w:val="00AA29B1"/>
    <w:rsid w:val="00AA387F"/>
    <w:rsid w:val="00AA66D7"/>
    <w:rsid w:val="00AC1ACE"/>
    <w:rsid w:val="00AC3321"/>
    <w:rsid w:val="00AC3653"/>
    <w:rsid w:val="00AC5123"/>
    <w:rsid w:val="00AE0241"/>
    <w:rsid w:val="00AE5008"/>
    <w:rsid w:val="00AE6BD8"/>
    <w:rsid w:val="00AF5A88"/>
    <w:rsid w:val="00B26302"/>
    <w:rsid w:val="00B33C3C"/>
    <w:rsid w:val="00B35F61"/>
    <w:rsid w:val="00B3601B"/>
    <w:rsid w:val="00B37B3B"/>
    <w:rsid w:val="00B44C47"/>
    <w:rsid w:val="00B57756"/>
    <w:rsid w:val="00B57F4F"/>
    <w:rsid w:val="00B71604"/>
    <w:rsid w:val="00B7636D"/>
    <w:rsid w:val="00B80CF1"/>
    <w:rsid w:val="00B82F81"/>
    <w:rsid w:val="00BA2A38"/>
    <w:rsid w:val="00BA31C4"/>
    <w:rsid w:val="00BB0091"/>
    <w:rsid w:val="00BB02E6"/>
    <w:rsid w:val="00BB4FC8"/>
    <w:rsid w:val="00BD0C60"/>
    <w:rsid w:val="00BD5502"/>
    <w:rsid w:val="00BE2E1E"/>
    <w:rsid w:val="00BF5959"/>
    <w:rsid w:val="00C139B9"/>
    <w:rsid w:val="00C17BCF"/>
    <w:rsid w:val="00C20E26"/>
    <w:rsid w:val="00C3246A"/>
    <w:rsid w:val="00C65564"/>
    <w:rsid w:val="00C87837"/>
    <w:rsid w:val="00CA61D8"/>
    <w:rsid w:val="00CB2EC0"/>
    <w:rsid w:val="00CD01FD"/>
    <w:rsid w:val="00CD1D98"/>
    <w:rsid w:val="00CF1267"/>
    <w:rsid w:val="00D13200"/>
    <w:rsid w:val="00D1487A"/>
    <w:rsid w:val="00D162D4"/>
    <w:rsid w:val="00D20429"/>
    <w:rsid w:val="00D21194"/>
    <w:rsid w:val="00D26769"/>
    <w:rsid w:val="00D27AF8"/>
    <w:rsid w:val="00D27D78"/>
    <w:rsid w:val="00D374E4"/>
    <w:rsid w:val="00D420CD"/>
    <w:rsid w:val="00D57340"/>
    <w:rsid w:val="00D6543F"/>
    <w:rsid w:val="00D67A23"/>
    <w:rsid w:val="00D74E0C"/>
    <w:rsid w:val="00D94688"/>
    <w:rsid w:val="00DB5A2E"/>
    <w:rsid w:val="00DC0528"/>
    <w:rsid w:val="00DC1104"/>
    <w:rsid w:val="00DC1BFA"/>
    <w:rsid w:val="00DC7466"/>
    <w:rsid w:val="00DC7C93"/>
    <w:rsid w:val="00DC7E1C"/>
    <w:rsid w:val="00DD470C"/>
    <w:rsid w:val="00DE65A2"/>
    <w:rsid w:val="00DF2DCC"/>
    <w:rsid w:val="00E01D0E"/>
    <w:rsid w:val="00E16215"/>
    <w:rsid w:val="00E31650"/>
    <w:rsid w:val="00E35169"/>
    <w:rsid w:val="00E53724"/>
    <w:rsid w:val="00E552C8"/>
    <w:rsid w:val="00E653E8"/>
    <w:rsid w:val="00E675B6"/>
    <w:rsid w:val="00E75006"/>
    <w:rsid w:val="00E80A0A"/>
    <w:rsid w:val="00E84350"/>
    <w:rsid w:val="00E85863"/>
    <w:rsid w:val="00E87462"/>
    <w:rsid w:val="00E91808"/>
    <w:rsid w:val="00E91AE4"/>
    <w:rsid w:val="00E94FC2"/>
    <w:rsid w:val="00E96F06"/>
    <w:rsid w:val="00EA431D"/>
    <w:rsid w:val="00EC4BCD"/>
    <w:rsid w:val="00ED210B"/>
    <w:rsid w:val="00EE43D7"/>
    <w:rsid w:val="00EE60FB"/>
    <w:rsid w:val="00F217D3"/>
    <w:rsid w:val="00F33F5E"/>
    <w:rsid w:val="00F345F3"/>
    <w:rsid w:val="00F60840"/>
    <w:rsid w:val="00F75B86"/>
    <w:rsid w:val="00F75F79"/>
    <w:rsid w:val="00F77933"/>
    <w:rsid w:val="00F8411A"/>
    <w:rsid w:val="00FC1405"/>
    <w:rsid w:val="00FD4813"/>
    <w:rsid w:val="00FF0913"/>
    <w:rsid w:val="00FF4A3D"/>
    <w:rsid w:val="00FF7EFE"/>
    <w:rsid w:val="0B62485D"/>
    <w:rsid w:val="204482CB"/>
    <w:rsid w:val="233B21D5"/>
    <w:rsid w:val="28B6DC6C"/>
    <w:rsid w:val="31AF14BE"/>
    <w:rsid w:val="3C9E00BD"/>
    <w:rsid w:val="44E1D795"/>
    <w:rsid w:val="46EE37CF"/>
    <w:rsid w:val="5837EB15"/>
    <w:rsid w:val="596BCE3C"/>
    <w:rsid w:val="6709A8C4"/>
    <w:rsid w:val="6A81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E6645"/>
  <w15:chartTrackingRefBased/>
  <w15:docId w15:val="{78BAA178-BE84-4135-BAF5-F3F1D1E6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02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1F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CD01FD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semiHidden/>
    <w:rsid w:val="0096392B"/>
    <w:pPr>
      <w:numPr>
        <w:numId w:val="49"/>
      </w:numPr>
      <w:spacing w:line="271" w:lineRule="auto"/>
    </w:pPr>
    <w:rPr>
      <w:b/>
      <w:color w:val="107082" w:themeColor="accent2"/>
    </w:r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/>
    </w:pPr>
    <w:rPr>
      <w:color w:val="2F2F2F"/>
      <w:sz w:val="18"/>
    </w:rPr>
  </w:style>
  <w:style w:type="paragraph" w:styleId="ListNumber2">
    <w:name w:val="List Number 2"/>
    <w:basedOn w:val="Normal"/>
    <w:uiPriority w:val="99"/>
    <w:semiHidden/>
    <w:rsid w:val="001E0F42"/>
    <w:pPr>
      <w:numPr>
        <w:ilvl w:val="1"/>
        <w:numId w:val="49"/>
      </w:numPr>
      <w:spacing w:before="60" w:line="271" w:lineRule="auto"/>
    </w:pPr>
    <w:rPr>
      <w:color w:val="107082" w:themeColor="accent2"/>
    </w:rPr>
  </w:style>
  <w:style w:type="paragraph" w:customStyle="1" w:styleId="Checkbox">
    <w:name w:val="Checkbox"/>
    <w:basedOn w:val="Normal"/>
    <w:qFormat/>
    <w:rsid w:val="00A67285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CD0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List">
    <w:name w:val="NumberedList"/>
    <w:uiPriority w:val="99"/>
    <w:rsid w:val="00754ACC"/>
    <w:pPr>
      <w:numPr>
        <w:numId w:val="47"/>
      </w:numPr>
    </w:pPr>
  </w:style>
  <w:style w:type="paragraph" w:customStyle="1" w:styleId="NumberLevel1">
    <w:name w:val="Number Level 1"/>
    <w:basedOn w:val="Normal"/>
    <w:next w:val="Normal"/>
    <w:link w:val="NumberLevel1Char"/>
    <w:qFormat/>
    <w:rsid w:val="00C87837"/>
    <w:rPr>
      <w:b/>
      <w:color w:val="107082" w:themeColor="accent2"/>
    </w:rPr>
  </w:style>
  <w:style w:type="paragraph" w:customStyle="1" w:styleId="NumberLevel2">
    <w:name w:val="Number Level 2"/>
    <w:basedOn w:val="Normal"/>
    <w:next w:val="Normal"/>
    <w:link w:val="NumberLevel2Char"/>
    <w:qFormat/>
    <w:rsid w:val="00311A50"/>
    <w:rPr>
      <w:color w:val="107082" w:themeColor="accent2"/>
    </w:rPr>
  </w:style>
  <w:style w:type="character" w:customStyle="1" w:styleId="NumberLevel1Char">
    <w:name w:val="Number Level 1 Char"/>
    <w:basedOn w:val="DefaultParagraphFont"/>
    <w:link w:val="NumberLevel1"/>
    <w:rsid w:val="00C87837"/>
    <w:rPr>
      <w:b/>
      <w:color w:val="107082" w:themeColor="accent2"/>
      <w:sz w:val="24"/>
    </w:rPr>
  </w:style>
  <w:style w:type="character" w:customStyle="1" w:styleId="NumberLevel2Char">
    <w:name w:val="Number Level 2 Char"/>
    <w:basedOn w:val="DefaultParagraphFont"/>
    <w:link w:val="NumberLevel2"/>
    <w:rsid w:val="00311A50"/>
    <w:rPr>
      <w:color w:val="107082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664CF6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mall%20business%20startup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DA6544-3417-4F85-99B8-3E0ADEFE1B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3C68C8A-9883-4623-84AF-2574661AA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589AB2-08F3-4AE3-BDFF-ECDA9F46EB2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startup checklist.dotx</Template>
  <TotalTime>31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Raj</dc:creator>
  <cp:keywords/>
  <dc:description/>
  <cp:lastModifiedBy>Hemant Raj</cp:lastModifiedBy>
  <cp:revision>1</cp:revision>
  <cp:lastPrinted>2024-10-21T13:10:00Z</cp:lastPrinted>
  <dcterms:created xsi:type="dcterms:W3CDTF">2024-10-21T12:29:00Z</dcterms:created>
  <dcterms:modified xsi:type="dcterms:W3CDTF">2024-10-22T05:07:00Z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